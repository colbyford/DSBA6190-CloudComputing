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2BE2E4BE" w14:textId="3FD87B41" w:rsidR="0096788E" w:rsidRPr="001E3FB4" w:rsidRDefault="0096788E" w:rsidP="0096788E">
      <w:pPr>
        <w:pStyle w:val="Title"/>
        <w:rPr>
          <w:rFonts w:ascii="Segoe UI" w:hAnsi="Segoe UI" w:cs="Segoe UI"/>
          <w:sz w:val="40"/>
          <w:szCs w:val="20"/>
        </w:rPr>
      </w:pPr>
      <w:r w:rsidRPr="001E3FB4">
        <w:rPr>
          <w:rFonts w:ascii="Segoe UI" w:hAnsi="Segoe UI" w:cs="Segoe UI"/>
          <w:sz w:val="22"/>
          <w:szCs w:val="20"/>
        </w:rPr>
        <w:t>DSBA 6190</w:t>
      </w:r>
      <w:r w:rsidR="00C65F82" w:rsidRPr="001E3FB4">
        <w:rPr>
          <w:rFonts w:ascii="Segoe UI" w:hAnsi="Segoe UI" w:cs="Segoe UI"/>
          <w:sz w:val="22"/>
          <w:szCs w:val="20"/>
        </w:rPr>
        <w:t>-U91</w:t>
      </w:r>
      <w:r w:rsidR="002E2A81" w:rsidRPr="001E3FB4">
        <w:rPr>
          <w:rFonts w:ascii="Segoe UI" w:hAnsi="Segoe UI" w:cs="Segoe UI"/>
          <w:sz w:val="22"/>
          <w:szCs w:val="20"/>
        </w:rPr>
        <w:t xml:space="preserve"> </w:t>
      </w:r>
      <w:r w:rsidR="00B8082E">
        <w:rPr>
          <w:rFonts w:ascii="Segoe UI" w:hAnsi="Segoe UI" w:cs="Segoe UI"/>
          <w:sz w:val="22"/>
          <w:szCs w:val="20"/>
        </w:rPr>
        <w:t>(CRN TBD</w:t>
      </w:r>
      <w:r w:rsidR="002E2A81" w:rsidRPr="001E3FB4">
        <w:rPr>
          <w:rFonts w:ascii="Segoe UI" w:hAnsi="Segoe UI" w:cs="Segoe UI"/>
          <w:sz w:val="22"/>
          <w:szCs w:val="20"/>
        </w:rPr>
        <w:t>)</w:t>
      </w:r>
    </w:p>
    <w:p w14:paraId="4406D5A2" w14:textId="3896AFFA"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8082E">
        <w:rPr>
          <w:rFonts w:ascii="Segoe UI" w:hAnsi="Segoe UI" w:cs="Segoe UI"/>
          <w:color w:val="808080" w:themeColor="background1" w:themeShade="80"/>
          <w:sz w:val="22"/>
          <w:szCs w:val="20"/>
        </w:rPr>
        <w:t>Spring 2022</w:t>
      </w:r>
    </w:p>
    <w:p w14:paraId="553E9253" w14:textId="77777777" w:rsidR="00645A75" w:rsidRPr="001E3FB4" w:rsidRDefault="001E4232"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End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160409C5" w:rsidR="002E2A81" w:rsidRPr="001E3FB4" w:rsidRDefault="00B8082E">
            <w:pPr>
              <w:pStyle w:val="NoSpacing"/>
              <w:rPr>
                <w:rFonts w:ascii="Segoe UI" w:hAnsi="Segoe UI" w:cs="Segoe UI"/>
                <w:sz w:val="20"/>
                <w:szCs w:val="20"/>
              </w:rPr>
            </w:pPr>
            <w:r>
              <w:rPr>
                <w:rFonts w:ascii="Segoe UI" w:hAnsi="Segoe UI" w:cs="Segoe UI"/>
                <w:sz w:val="20"/>
                <w:szCs w:val="20"/>
              </w:rPr>
              <w:t>PORTAL</w:t>
            </w:r>
            <w:r w:rsidR="0096788E" w:rsidRPr="001E3FB4">
              <w:rPr>
                <w:rFonts w:ascii="Segoe UI" w:hAnsi="Segoe UI" w:cs="Segoe UI"/>
                <w:sz w:val="20"/>
                <w:szCs w:val="20"/>
              </w:rPr>
              <w:t xml:space="preserve"> </w:t>
            </w:r>
            <w:r>
              <w:rPr>
                <w:rFonts w:ascii="Segoe UI" w:hAnsi="Segoe UI" w:cs="Segoe UI"/>
                <w:sz w:val="20"/>
                <w:szCs w:val="20"/>
              </w:rPr>
              <w:t>354</w:t>
            </w:r>
            <w:r w:rsidR="002E2A81" w:rsidRPr="001E3FB4">
              <w:rPr>
                <w:rFonts w:ascii="Segoe UI" w:hAnsi="Segoe UI" w:cs="Segoe UI"/>
                <w:sz w:val="20"/>
                <w:szCs w:val="20"/>
              </w:rPr>
              <w:t xml:space="preserve"> (By Appt.)</w:t>
            </w:r>
          </w:p>
        </w:tc>
      </w:tr>
    </w:tbl>
    <w:p w14:paraId="43A0D176" w14:textId="77777777" w:rsidR="00645A75" w:rsidRPr="001E3FB4" w:rsidRDefault="001E4232">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EndPr/>
        <w:sdtContent>
          <w:r w:rsidR="0059569D" w:rsidRPr="001E3FB4">
            <w:rPr>
              <w:rFonts w:ascii="Segoe UI" w:hAnsi="Segoe UI" w:cs="Segoe UI"/>
              <w:sz w:val="22"/>
              <w:szCs w:val="20"/>
            </w:rPr>
            <w:t>General Information</w:t>
          </w:r>
        </w:sdtContent>
      </w:sdt>
    </w:p>
    <w:p w14:paraId="0B906287" w14:textId="77777777" w:rsidR="00645A75" w:rsidRPr="001E3FB4" w:rsidRDefault="001E4232">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EndPr/>
        <w:sdtContent>
          <w:r w:rsidR="0059569D" w:rsidRPr="001E3FB4">
            <w:rPr>
              <w:rFonts w:ascii="Segoe UI" w:hAnsi="Segoe UI" w:cs="Segoe UI"/>
              <w:sz w:val="20"/>
              <w:szCs w:val="20"/>
            </w:rPr>
            <w:t>Description</w:t>
          </w:r>
        </w:sdtContent>
      </w:sdt>
    </w:p>
    <w:p w14:paraId="0F2DEB53" w14:textId="48B66ACF"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the scalable deployment of cloud resources and the integration between individual services. Topics covered will include data architecture such as SQL databases and data lakes,</w:t>
      </w:r>
      <w:r w:rsidR="00585595">
        <w:rPr>
          <w:rFonts w:ascii="Segoe UI" w:hAnsi="Segoe UI" w:cs="Segoe UI"/>
          <w:sz w:val="20"/>
          <w:szCs w:val="20"/>
        </w:rPr>
        <w:t xml:space="preserve"> containerized applications,</w:t>
      </w:r>
      <w:r w:rsidR="00D3408F" w:rsidRPr="001E3FB4">
        <w:rPr>
          <w:rFonts w:ascii="Segoe UI" w:hAnsi="Segoe UI" w:cs="Segoe UI"/>
          <w:sz w:val="20"/>
          <w:szCs w:val="20"/>
        </w:rPr>
        <w:t xml:space="preserve"> </w:t>
      </w:r>
      <w:r w:rsidRPr="001E3FB4">
        <w:rPr>
          <w:rFonts w:ascii="Segoe UI" w:hAnsi="Segoe UI" w:cs="Segoe UI"/>
          <w:sz w:val="20"/>
          <w:szCs w:val="20"/>
        </w:rPr>
        <w:t xml:space="preserve">parallel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using common classification, clustering, and regression </w:t>
      </w:r>
      <w:r w:rsidRPr="001E3FB4">
        <w:rPr>
          <w:rFonts w:ascii="Segoe UI" w:hAnsi="Segoe UI" w:cs="Segoe UI"/>
          <w:sz w:val="20"/>
          <w:szCs w:val="20"/>
        </w:rPr>
        <w:t>algorithms</w:t>
      </w:r>
      <w:r w:rsidR="00D3408F" w:rsidRPr="001E3FB4">
        <w:rPr>
          <w:rFonts w:ascii="Segoe UI" w:hAnsi="Segoe UI" w:cs="Segoe UI"/>
          <w:sz w:val="20"/>
          <w:szCs w:val="20"/>
        </w:rPr>
        <w:t>, and deep learning using GPU-based infrastructure.</w:t>
      </w:r>
    </w:p>
    <w:p w14:paraId="3D209389" w14:textId="3911A369"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w:t>
      </w:r>
      <w:r w:rsidR="00585595">
        <w:rPr>
          <w:rFonts w:ascii="Segoe UI" w:hAnsi="Segoe UI" w:cs="Segoe UI"/>
          <w:sz w:val="20"/>
          <w:szCs w:val="20"/>
        </w:rPr>
        <w:t xml:space="preserve">Python and/or </w:t>
      </w:r>
      <w:r w:rsidRPr="001E3FB4">
        <w:rPr>
          <w:rFonts w:ascii="Segoe UI" w:hAnsi="Segoe UI" w:cs="Segoe UI"/>
          <w:sz w:val="20"/>
          <w:szCs w:val="20"/>
        </w:rPr>
        <w:t>R, SQL, Unix, Data Structures, Machine Learning Algorithms, and Statistics; good programming skills and a solid mathematical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73D5A9C1"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Recognize the differences in data platform options on-premise versus in the cloud</w:t>
      </w:r>
    </w:p>
    <w:p w14:paraId="2C9B011C" w14:textId="35849EA3"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Discuss the cloud and on-premise machine learning approaches and the benefits therein</w:t>
      </w:r>
    </w:p>
    <w:p w14:paraId="18E8DC02" w14:textId="77777777" w:rsidR="00645A75" w:rsidRPr="001E3FB4" w:rsidRDefault="001E4232">
      <w:pPr>
        <w:pStyle w:val="Heading1"/>
        <w:rPr>
          <w:rFonts w:ascii="Segoe UI" w:hAnsi="Segoe UI" w:cs="Segoe UI"/>
          <w:sz w:val="22"/>
          <w:szCs w:val="20"/>
        </w:rPr>
      </w:pPr>
      <w:sdt>
        <w:sdtPr>
          <w:rPr>
            <w:rFonts w:ascii="Segoe UI" w:hAnsi="Segoe UI" w:cs="Segoe UI"/>
            <w:sz w:val="22"/>
            <w:szCs w:val="20"/>
          </w:rPr>
          <w:alias w:val="Course materials:"/>
          <w:tag w:val="Course materials:"/>
          <w:id w:val="-433746381"/>
          <w:placeholder>
            <w:docPart w:val="F728EDD384244E10ADEC6B4418318AE4"/>
          </w:placeholder>
          <w:temporary/>
          <w:showingPlcHdr/>
          <w15:appearance w15:val="hidden"/>
        </w:sdtPr>
        <w:sdtEndPr/>
        <w:sdtContent>
          <w:r w:rsidR="008D416A" w:rsidRPr="001E3FB4">
            <w:rPr>
              <w:rFonts w:ascii="Segoe UI" w:hAnsi="Segoe UI" w:cs="Segoe UI"/>
              <w:sz w:val="22"/>
              <w:szCs w:val="20"/>
            </w:rPr>
            <w:t>Course Materials</w:t>
          </w:r>
        </w:sdtContent>
      </w:sdt>
    </w:p>
    <w:p w14:paraId="29DDC884" w14:textId="0A670A51" w:rsidR="00C65F82" w:rsidRPr="001E3FB4" w:rsidRDefault="00B8082E" w:rsidP="00D3408F">
      <w:pPr>
        <w:rPr>
          <w:rFonts w:ascii="Segoe UI" w:hAnsi="Segoe UI" w:cs="Segoe UI"/>
          <w:sz w:val="20"/>
          <w:szCs w:val="20"/>
        </w:rPr>
      </w:pPr>
      <w:r>
        <w:rPr>
          <w:rFonts w:ascii="Segoe UI" w:hAnsi="Segoe UI" w:cs="Segoe UI"/>
          <w:sz w:val="20"/>
          <w:szCs w:val="20"/>
        </w:rPr>
        <w:t xml:space="preserve">Optional: </w:t>
      </w:r>
      <w:r w:rsidR="00C65F82" w:rsidRPr="001E3FB4">
        <w:rPr>
          <w:rFonts w:ascii="Segoe UI" w:hAnsi="Segoe UI" w:cs="Segoe UI"/>
          <w:sz w:val="20"/>
          <w:szCs w:val="20"/>
        </w:rPr>
        <w:t xml:space="preserve">Cloud Data Design, Orchestration, and Management Using Microsoft Azure – </w:t>
      </w:r>
      <w:hyperlink r:id="rId7" w:history="1">
        <w:r w:rsidR="00C65F82" w:rsidRPr="001E3FB4">
          <w:rPr>
            <w:rStyle w:val="Hyperlink"/>
            <w:rFonts w:ascii="Segoe UI" w:hAnsi="Segoe UI" w:cs="Segoe UI"/>
            <w:sz w:val="20"/>
            <w:szCs w:val="20"/>
          </w:rPr>
          <w:t>[Link]</w:t>
        </w:r>
      </w:hyperlink>
    </w:p>
    <w:p w14:paraId="3A1C08E5" w14:textId="00D29654" w:rsidR="00D3408F" w:rsidRPr="001E3FB4" w:rsidRDefault="00C65F82" w:rsidP="00D3408F">
      <w:pPr>
        <w:rPr>
          <w:rFonts w:ascii="Segoe UI" w:hAnsi="Segoe UI" w:cs="Segoe UI"/>
          <w:i/>
          <w:sz w:val="18"/>
          <w:szCs w:val="20"/>
        </w:rPr>
      </w:pPr>
      <w:r w:rsidRPr="001E3FB4">
        <w:rPr>
          <w:rFonts w:ascii="Segoe UI" w:hAnsi="Segoe UI" w:cs="Segoe UI"/>
          <w:i/>
          <w:sz w:val="18"/>
          <w:szCs w:val="20"/>
        </w:rPr>
        <w:t>(Other materials will be distributed throughout the course as needed.)</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Machine Learning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Parallel Computing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Deep Learning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End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800"/>
        <w:gridCol w:w="1890"/>
        <w:gridCol w:w="3600"/>
        <w:gridCol w:w="3060"/>
      </w:tblGrid>
      <w:tr w:rsidR="00645A75" w:rsidRPr="001E3FB4" w14:paraId="22A9BBF4" w14:textId="77777777" w:rsidTr="001E3FB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189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60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306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645A75" w:rsidRPr="001E3FB4" w14:paraId="75B266B4"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49C4D6A" w14:textId="21A934E9" w:rsidR="00645A75"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12</w:t>
            </w:r>
            <w:r w:rsidRPr="00B8082E">
              <w:rPr>
                <w:rFonts w:ascii="Segoe UI" w:hAnsi="Segoe UI" w:cs="Segoe UI"/>
                <w:sz w:val="20"/>
                <w:szCs w:val="20"/>
                <w:vertAlign w:val="superscript"/>
              </w:rPr>
              <w:t>th</w:t>
            </w:r>
          </w:p>
        </w:tc>
        <w:tc>
          <w:tcPr>
            <w:tcW w:w="1890" w:type="dxa"/>
          </w:tcPr>
          <w:p w14:paraId="5B52CA2D" w14:textId="018E80EC" w:rsidR="00645A75"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tc>
        <w:tc>
          <w:tcPr>
            <w:tcW w:w="360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5D1DDD67"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Started/Setup</w:t>
            </w:r>
          </w:p>
        </w:tc>
        <w:tc>
          <w:tcPr>
            <w:tcW w:w="306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45A75" w:rsidRPr="001E3FB4" w14:paraId="7130C56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81B0BF0" w14:textId="034D291A" w:rsidR="002E2A81" w:rsidRPr="001E3FB4" w:rsidRDefault="00B8082E" w:rsidP="002E2A81">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B3636E" w:rsidRPr="001E3FB4">
              <w:rPr>
                <w:rFonts w:ascii="Segoe UI" w:hAnsi="Segoe UI" w:cs="Segoe UI"/>
                <w:sz w:val="20"/>
                <w:szCs w:val="20"/>
              </w:rPr>
              <w:t>9</w:t>
            </w:r>
            <w:r w:rsidR="00B3636E" w:rsidRPr="001E3FB4">
              <w:rPr>
                <w:rFonts w:ascii="Segoe UI" w:hAnsi="Segoe UI" w:cs="Segoe UI"/>
                <w:sz w:val="20"/>
                <w:szCs w:val="20"/>
                <w:vertAlign w:val="superscript"/>
              </w:rPr>
              <w:t>th</w:t>
            </w:r>
          </w:p>
        </w:tc>
        <w:tc>
          <w:tcPr>
            <w:tcW w:w="189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3BBB156A" w14:textId="77777777"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004FF799" w14:textId="77777777"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Databases</w:t>
            </w:r>
          </w:p>
          <w:p w14:paraId="160798C0" w14:textId="16DA4BE0" w:rsidR="00645A75"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Warehouses</w:t>
            </w:r>
          </w:p>
        </w:tc>
        <w:tc>
          <w:tcPr>
            <w:tcW w:w="306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8476EE" w:rsidRPr="001E3FB4" w14:paraId="755FB65F"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FA7743" w14:textId="1B078178" w:rsidR="008476EE"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26</w:t>
            </w:r>
            <w:r w:rsidR="00B3636E" w:rsidRPr="001E3FB4">
              <w:rPr>
                <w:rFonts w:ascii="Segoe UI" w:hAnsi="Segoe UI" w:cs="Segoe UI"/>
                <w:sz w:val="20"/>
                <w:szCs w:val="20"/>
                <w:vertAlign w:val="superscript"/>
              </w:rPr>
              <w:t>th</w:t>
            </w:r>
          </w:p>
        </w:tc>
        <w:tc>
          <w:tcPr>
            <w:tcW w:w="189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600" w:type="dxa"/>
          </w:tcPr>
          <w:p w14:paraId="0DB9F388" w14:textId="22A4B7EF" w:rsidR="00514AE3" w:rsidRPr="001E3FB4"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781302E" w14:textId="3FE61D45" w:rsidR="00514AE3" w:rsidRPr="001E3FB4"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NoSQL Databases</w:t>
            </w:r>
          </w:p>
          <w:p w14:paraId="7A4AFB62" w14:textId="77777777" w:rsidR="008476EE"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p w14:paraId="575E1754" w14:textId="05113869" w:rsidR="00585595" w:rsidRPr="00585595" w:rsidRDefault="00585595"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 Data Factory</w:t>
            </w:r>
          </w:p>
        </w:tc>
        <w:tc>
          <w:tcPr>
            <w:tcW w:w="306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E8715F" w:rsidRPr="001E3FB4" w14:paraId="3426911E"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9705274" w14:textId="3829B672" w:rsidR="00E8715F"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2</w:t>
            </w:r>
            <w:r w:rsidRPr="001F0A61">
              <w:rPr>
                <w:rFonts w:ascii="Segoe UI" w:hAnsi="Segoe UI" w:cs="Segoe UI"/>
                <w:sz w:val="20"/>
                <w:szCs w:val="20"/>
                <w:vertAlign w:val="superscript"/>
              </w:rPr>
              <w:t>nd</w:t>
            </w:r>
          </w:p>
        </w:tc>
        <w:tc>
          <w:tcPr>
            <w:tcW w:w="1890" w:type="dxa"/>
          </w:tcPr>
          <w:p w14:paraId="15180BC1" w14:textId="4464AB2D"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w:t>
            </w:r>
          </w:p>
        </w:tc>
        <w:tc>
          <w:tcPr>
            <w:tcW w:w="3600" w:type="dxa"/>
          </w:tcPr>
          <w:p w14:paraId="04CF3C5E" w14:textId="786444DC" w:rsidR="00E8715F" w:rsidRPr="00585595" w:rsidRDefault="00E8715F"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Containerization</w:t>
            </w:r>
            <w:r w:rsidR="00585595">
              <w:rPr>
                <w:rFonts w:ascii="Segoe UI" w:hAnsi="Segoe UI" w:cs="Segoe UI"/>
                <w:sz w:val="20"/>
                <w:szCs w:val="20"/>
              </w:rPr>
              <w:t xml:space="preserve"> (Docker)</w:t>
            </w:r>
          </w:p>
          <w:p w14:paraId="5D9DE787" w14:textId="77777777" w:rsidR="003B0FA6" w:rsidRDefault="00E8715F" w:rsidP="003B0FA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Kubernetes</w:t>
            </w:r>
          </w:p>
          <w:p w14:paraId="2D67EC29" w14:textId="77777777" w:rsidR="00585595" w:rsidRDefault="003B0FA6"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Microservices</w:t>
            </w:r>
          </w:p>
          <w:p w14:paraId="568795E5" w14:textId="1C6D6FD4" w:rsidR="003B0FA6" w:rsidRPr="00585595" w:rsidRDefault="003B0FA6" w:rsidP="00585595">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585595">
              <w:rPr>
                <w:rFonts w:ascii="Segoe UI" w:hAnsi="Segoe UI" w:cs="Segoe UI"/>
                <w:sz w:val="20"/>
                <w:szCs w:val="20"/>
              </w:rPr>
              <w:t>Azure Functions</w:t>
            </w:r>
          </w:p>
        </w:tc>
        <w:tc>
          <w:tcPr>
            <w:tcW w:w="3060" w:type="dxa"/>
          </w:tcPr>
          <w:p w14:paraId="2A8E6788" w14:textId="77777777"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593BC0B5"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55DA116" w14:textId="7D2B374E" w:rsidR="008476EE" w:rsidRPr="001E3FB4" w:rsidRDefault="003B0FA6">
            <w:pPr>
              <w:rPr>
                <w:rFonts w:ascii="Segoe UI" w:hAnsi="Segoe UI" w:cs="Segoe UI"/>
                <w:b w:val="0"/>
                <w:bCs/>
                <w:sz w:val="20"/>
                <w:szCs w:val="20"/>
              </w:rPr>
            </w:pPr>
            <w:r>
              <w:rPr>
                <w:rFonts w:ascii="Segoe UI" w:hAnsi="Segoe UI" w:cs="Segoe UI"/>
                <w:sz w:val="20"/>
                <w:szCs w:val="20"/>
              </w:rPr>
              <w:t>February</w:t>
            </w:r>
            <w:r w:rsidRPr="001E3FB4">
              <w:rPr>
                <w:rFonts w:ascii="Segoe UI" w:hAnsi="Segoe UI" w:cs="Segoe UI"/>
                <w:sz w:val="20"/>
                <w:szCs w:val="20"/>
              </w:rPr>
              <w:t xml:space="preserve"> 9</w:t>
            </w:r>
            <w:r w:rsidRPr="001E3FB4">
              <w:rPr>
                <w:rFonts w:ascii="Segoe UI" w:hAnsi="Segoe UI" w:cs="Segoe UI"/>
                <w:sz w:val="20"/>
                <w:szCs w:val="20"/>
                <w:vertAlign w:val="superscript"/>
              </w:rPr>
              <w:t>th</w:t>
            </w:r>
          </w:p>
        </w:tc>
        <w:tc>
          <w:tcPr>
            <w:tcW w:w="1890" w:type="dxa"/>
          </w:tcPr>
          <w:p w14:paraId="13F9969F" w14:textId="151AF8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6DEA7DBC" w14:textId="639CA457" w:rsidR="00514AE3" w:rsidRPr="001E3FB4"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Machine Learning</w:t>
            </w:r>
          </w:p>
          <w:p w14:paraId="0B597BF2" w14:textId="54E997BE" w:rsidR="00514AE3" w:rsidRPr="001E3FB4"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72BD7BC0" w14:textId="77777777"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69140C21" w14:textId="6A4161B2" w:rsidR="0042378B" w:rsidRPr="001E3FB4" w:rsidRDefault="0042378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Automated Machine Learning</w:t>
            </w:r>
          </w:p>
        </w:tc>
        <w:tc>
          <w:tcPr>
            <w:tcW w:w="3060" w:type="dxa"/>
          </w:tcPr>
          <w:p w14:paraId="02255408" w14:textId="77777777"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 Lab Due</w:t>
            </w:r>
          </w:p>
          <w:p w14:paraId="41223AEF" w14:textId="78DEB2F5" w:rsidR="002D7CCA"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Machine Learning Lab</w:t>
            </w:r>
          </w:p>
        </w:tc>
      </w:tr>
      <w:tr w:rsidR="008476EE" w:rsidRPr="001E3FB4" w14:paraId="40EBFDA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03549357" w14:textId="4912B3E3" w:rsidR="008476EE" w:rsidRPr="001E3FB4"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1</w:t>
            </w:r>
            <w:r w:rsidRPr="001E3FB4">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5EA51D30" w14:textId="0F11AFA9"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15327A52" w14:textId="77777777" w:rsidR="00514AE3"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p>
          <w:p w14:paraId="54C69211" w14:textId="77777777" w:rsidR="00514AE3" w:rsidRPr="001E3FB4"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Classification</w:t>
            </w:r>
          </w:p>
          <w:p w14:paraId="7F5D9733" w14:textId="4A37ABCC" w:rsidR="008476EE" w:rsidRPr="001E3FB4"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Clustering</w:t>
            </w:r>
          </w:p>
        </w:tc>
        <w:tc>
          <w:tcPr>
            <w:tcW w:w="3060" w:type="dxa"/>
          </w:tcPr>
          <w:p w14:paraId="447E6B6D" w14:textId="00E20F5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0C70F6E0"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92507A6" w14:textId="7253327A" w:rsidR="002D7CCA" w:rsidRPr="001E3FB4" w:rsidRDefault="003B0FA6">
            <w:pPr>
              <w:rPr>
                <w:rFonts w:ascii="Segoe UI" w:hAnsi="Segoe UI" w:cs="Segoe UI"/>
                <w:b w:val="0"/>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2</w:t>
            </w:r>
            <w:r w:rsidRPr="001E3FB4">
              <w:rPr>
                <w:rFonts w:ascii="Segoe UI" w:hAnsi="Segoe UI" w:cs="Segoe UI"/>
                <w:sz w:val="20"/>
                <w:szCs w:val="20"/>
              </w:rPr>
              <w:t>3</w:t>
            </w:r>
            <w:r w:rsidRPr="001E3FB4">
              <w:rPr>
                <w:rFonts w:ascii="Segoe UI" w:hAnsi="Segoe UI" w:cs="Segoe UI"/>
                <w:sz w:val="20"/>
                <w:szCs w:val="20"/>
                <w:vertAlign w:val="superscript"/>
              </w:rPr>
              <w:t>rd</w:t>
            </w:r>
          </w:p>
        </w:tc>
        <w:tc>
          <w:tcPr>
            <w:tcW w:w="1890" w:type="dxa"/>
          </w:tcPr>
          <w:p w14:paraId="5CA34E95" w14:textId="177E9EB6"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w:t>
            </w:r>
          </w:p>
        </w:tc>
        <w:tc>
          <w:tcPr>
            <w:tcW w:w="3600" w:type="dxa"/>
          </w:tcPr>
          <w:p w14:paraId="39019266"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Cross Validation</w:t>
            </w:r>
          </w:p>
          <w:p w14:paraId="125C906C" w14:textId="77777777" w:rsidR="00514AE3" w:rsidRPr="001E3FB4"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Parameter Tuning</w:t>
            </w:r>
          </w:p>
          <w:p w14:paraId="000A9DD3" w14:textId="587FF73C" w:rsidR="001E3FB4" w:rsidRPr="0042378B" w:rsidRDefault="00D21EB8" w:rsidP="0042378B">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Intro to </w:t>
            </w:r>
            <w:r w:rsidR="00514AE3" w:rsidRPr="001E3FB4">
              <w:rPr>
                <w:rFonts w:ascii="Segoe UI" w:hAnsi="Segoe UI" w:cs="Segoe UI"/>
                <w:sz w:val="20"/>
                <w:szCs w:val="20"/>
              </w:rPr>
              <w:t xml:space="preserve">Training </w:t>
            </w:r>
            <w:r w:rsidRPr="001E3FB4">
              <w:rPr>
                <w:rFonts w:ascii="Segoe UI" w:hAnsi="Segoe UI" w:cs="Segoe UI"/>
                <w:sz w:val="20"/>
                <w:szCs w:val="20"/>
              </w:rPr>
              <w:t>Parallelization</w:t>
            </w:r>
          </w:p>
        </w:tc>
        <w:tc>
          <w:tcPr>
            <w:tcW w:w="3060" w:type="dxa"/>
          </w:tcPr>
          <w:p w14:paraId="32554626"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8476EE" w:rsidRPr="001E3FB4" w14:paraId="2BA003DC"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FFB061" w14:textId="2EB72770"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2</w:t>
            </w:r>
            <w:r w:rsidRPr="001F0A61">
              <w:rPr>
                <w:rFonts w:ascii="Segoe UI" w:hAnsi="Segoe UI" w:cs="Segoe UI"/>
                <w:sz w:val="20"/>
                <w:szCs w:val="20"/>
                <w:vertAlign w:val="superscript"/>
              </w:rPr>
              <w:t>nd</w:t>
            </w:r>
          </w:p>
        </w:tc>
        <w:tc>
          <w:tcPr>
            <w:tcW w:w="1890" w:type="dxa"/>
          </w:tcPr>
          <w:p w14:paraId="0B1E449F" w14:textId="53A548DA"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w:t>
            </w:r>
          </w:p>
        </w:tc>
        <w:tc>
          <w:tcPr>
            <w:tcW w:w="3600" w:type="dxa"/>
          </w:tcPr>
          <w:p w14:paraId="5B4E5919" w14:textId="77777777" w:rsidR="00514AE3" w:rsidRPr="001E3FB4"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Review Data Platform</w:t>
            </w:r>
          </w:p>
          <w:p w14:paraId="233B30E6" w14:textId="6B637B99" w:rsidR="008476EE" w:rsidRPr="001E3FB4"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sidR="00D21EB8" w:rsidRPr="001E3FB4">
              <w:rPr>
                <w:rFonts w:ascii="Segoe UI" w:hAnsi="Segoe UI" w:cs="Segoe UI"/>
                <w:sz w:val="20"/>
                <w:szCs w:val="20"/>
              </w:rPr>
              <w:t>Machine Learning</w:t>
            </w:r>
          </w:p>
        </w:tc>
        <w:tc>
          <w:tcPr>
            <w:tcW w:w="3060" w:type="dxa"/>
          </w:tcPr>
          <w:p w14:paraId="30CFB6AE" w14:textId="77BC5020" w:rsidR="008476EE" w:rsidRPr="001E3FB4" w:rsidRDefault="00890D32">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Machine Learning Lab Due</w:t>
            </w:r>
          </w:p>
        </w:tc>
      </w:tr>
      <w:tr w:rsidR="008476EE" w:rsidRPr="001E3FB4" w14:paraId="25FC2E4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7220A505" w14:textId="79496FDC" w:rsidR="008476EE" w:rsidRPr="001E3FB4" w:rsidRDefault="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9</w:t>
            </w:r>
            <w:r w:rsidRPr="001E3FB4">
              <w:rPr>
                <w:rFonts w:ascii="Segoe UI" w:hAnsi="Segoe UI" w:cs="Segoe UI"/>
                <w:sz w:val="20"/>
                <w:szCs w:val="20"/>
                <w:vertAlign w:val="superscript"/>
              </w:rPr>
              <w:t>th</w:t>
            </w:r>
          </w:p>
        </w:tc>
        <w:tc>
          <w:tcPr>
            <w:tcW w:w="1890" w:type="dxa"/>
          </w:tcPr>
          <w:p w14:paraId="69679DAF" w14:textId="5FD8E3BD" w:rsidR="008476EE" w:rsidRPr="001E3FB4" w:rsidRDefault="00D21EB8">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Midterm Exam</w:t>
            </w:r>
          </w:p>
        </w:tc>
        <w:tc>
          <w:tcPr>
            <w:tcW w:w="3600" w:type="dxa"/>
          </w:tcPr>
          <w:p w14:paraId="47193FEE" w14:textId="31B3012C"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2EB662E1" w14:textId="27C62669"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6B188E22"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5E545B1" w14:textId="17A8B5E4" w:rsidR="003B0FA6" w:rsidRDefault="003B0FA6" w:rsidP="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16</w:t>
            </w:r>
            <w:r w:rsidRPr="001E3FB4">
              <w:rPr>
                <w:rFonts w:ascii="Segoe UI" w:hAnsi="Segoe UI" w:cs="Segoe UI"/>
                <w:sz w:val="20"/>
                <w:szCs w:val="20"/>
                <w:vertAlign w:val="superscript"/>
              </w:rPr>
              <w:t>th</w:t>
            </w:r>
          </w:p>
        </w:tc>
        <w:tc>
          <w:tcPr>
            <w:tcW w:w="1890" w:type="dxa"/>
          </w:tcPr>
          <w:p w14:paraId="57AF879E" w14:textId="3E7FB7F5"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600" w:type="dxa"/>
          </w:tcPr>
          <w:p w14:paraId="03F29CF5"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D7C0D58"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035BE0EB"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D30D835" w14:textId="782C2C95" w:rsidR="003B0FA6" w:rsidRPr="001E3FB4" w:rsidRDefault="003B0FA6" w:rsidP="003B0FA6">
            <w:pPr>
              <w:rPr>
                <w:rFonts w:ascii="Segoe UI" w:hAnsi="Segoe UI" w:cs="Segoe UI"/>
                <w:sz w:val="20"/>
                <w:szCs w:val="20"/>
              </w:rPr>
            </w:pPr>
            <w:r>
              <w:rPr>
                <w:rFonts w:ascii="Segoe UI" w:hAnsi="Segoe UI" w:cs="Segoe UI"/>
                <w:sz w:val="20"/>
                <w:szCs w:val="20"/>
              </w:rPr>
              <w:t>March 23</w:t>
            </w:r>
            <w:r w:rsidRPr="001F0A61">
              <w:rPr>
                <w:rFonts w:ascii="Segoe UI" w:hAnsi="Segoe UI" w:cs="Segoe UI"/>
                <w:sz w:val="20"/>
                <w:szCs w:val="20"/>
                <w:vertAlign w:val="superscript"/>
              </w:rPr>
              <w:t>rd</w:t>
            </w:r>
          </w:p>
        </w:tc>
        <w:tc>
          <w:tcPr>
            <w:tcW w:w="1890" w:type="dxa"/>
          </w:tcPr>
          <w:p w14:paraId="45E3396D" w14:textId="4E7CD59B"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w:t>
            </w:r>
          </w:p>
        </w:tc>
        <w:tc>
          <w:tcPr>
            <w:tcW w:w="3600" w:type="dxa"/>
          </w:tcPr>
          <w:p w14:paraId="391EF213" w14:textId="471F2F33" w:rsidR="003B0FA6" w:rsidRPr="00585595" w:rsidRDefault="00585595" w:rsidP="0058559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Apache Spark (Databricks)</w:t>
            </w:r>
          </w:p>
        </w:tc>
        <w:tc>
          <w:tcPr>
            <w:tcW w:w="3060" w:type="dxa"/>
          </w:tcPr>
          <w:p w14:paraId="733996D2" w14:textId="6AAB9224"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Parallel Computing Lab</w:t>
            </w:r>
          </w:p>
        </w:tc>
      </w:tr>
      <w:tr w:rsidR="003B0FA6" w:rsidRPr="001E3FB4" w14:paraId="6B138A37"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2B8E2CE0" w14:textId="38D39701" w:rsidR="003B0FA6" w:rsidRPr="001E3FB4" w:rsidRDefault="003B0FA6" w:rsidP="003B0FA6">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30</w:t>
            </w:r>
            <w:r w:rsidRPr="001E3FB4">
              <w:rPr>
                <w:rFonts w:ascii="Segoe UI" w:hAnsi="Segoe UI" w:cs="Segoe UI"/>
                <w:sz w:val="20"/>
                <w:szCs w:val="20"/>
                <w:vertAlign w:val="superscript"/>
              </w:rPr>
              <w:t>th</w:t>
            </w:r>
          </w:p>
        </w:tc>
        <w:tc>
          <w:tcPr>
            <w:tcW w:w="1890" w:type="dxa"/>
          </w:tcPr>
          <w:p w14:paraId="085C4A98" w14:textId="3F2DECAD"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 xml:space="preserve">Parallel Computing and </w:t>
            </w:r>
            <w:r w:rsidRPr="001E3FB4">
              <w:rPr>
                <w:rFonts w:ascii="Segoe UI" w:hAnsi="Segoe UI" w:cs="Segoe UI"/>
                <w:sz w:val="20"/>
                <w:szCs w:val="20"/>
              </w:rPr>
              <w:t>Deep Learning</w:t>
            </w:r>
          </w:p>
        </w:tc>
        <w:tc>
          <w:tcPr>
            <w:tcW w:w="3600" w:type="dxa"/>
          </w:tcPr>
          <w:p w14:paraId="491D67EA" w14:textId="77777777"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57A66C0E" w14:textId="0828625D"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 to Deep Learning and Neural Networks</w:t>
            </w:r>
          </w:p>
        </w:tc>
        <w:tc>
          <w:tcPr>
            <w:tcW w:w="3060" w:type="dxa"/>
          </w:tcPr>
          <w:p w14:paraId="268C2FD3"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0065DAF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3B6F9540" w14:textId="543900C2"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w:t>
            </w:r>
            <w:r>
              <w:rPr>
                <w:rFonts w:ascii="Segoe UI" w:hAnsi="Segoe UI" w:cs="Segoe UI"/>
                <w:sz w:val="20"/>
                <w:szCs w:val="20"/>
              </w:rPr>
              <w:t>6</w:t>
            </w:r>
            <w:r w:rsidRPr="001E3FB4">
              <w:rPr>
                <w:rFonts w:ascii="Segoe UI" w:hAnsi="Segoe UI" w:cs="Segoe UI"/>
                <w:sz w:val="20"/>
                <w:szCs w:val="20"/>
                <w:vertAlign w:val="superscript"/>
              </w:rPr>
              <w:t>th</w:t>
            </w:r>
          </w:p>
        </w:tc>
        <w:tc>
          <w:tcPr>
            <w:tcW w:w="1890" w:type="dxa"/>
          </w:tcPr>
          <w:p w14:paraId="42BD8520" w14:textId="74D9648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7BA90466" w14:textId="230B958F" w:rsidR="003B0FA6" w:rsidRPr="001E3FB4"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Training Neural Networks with GPUs</w:t>
            </w:r>
          </w:p>
        </w:tc>
        <w:tc>
          <w:tcPr>
            <w:tcW w:w="3060" w:type="dxa"/>
          </w:tcPr>
          <w:p w14:paraId="234771B7" w14:textId="7777777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Parallel Computing Lab Due</w:t>
            </w:r>
          </w:p>
          <w:p w14:paraId="1E1AACDA" w14:textId="06E2510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Begin Deep Learning Lab</w:t>
            </w:r>
          </w:p>
        </w:tc>
      </w:tr>
      <w:tr w:rsidR="003B0FA6" w:rsidRPr="001E3FB4" w14:paraId="4907675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6520DB42" w14:textId="64137736" w:rsidR="003B0FA6" w:rsidRPr="001E3FB4" w:rsidRDefault="003B0FA6" w:rsidP="003B0FA6">
            <w:pPr>
              <w:rPr>
                <w:rFonts w:ascii="Segoe UI" w:hAnsi="Segoe UI" w:cs="Segoe UI"/>
                <w:sz w:val="20"/>
                <w:szCs w:val="20"/>
              </w:rPr>
            </w:pPr>
            <w:r>
              <w:rPr>
                <w:rFonts w:ascii="Segoe UI" w:hAnsi="Segoe UI" w:cs="Segoe UI"/>
                <w:sz w:val="20"/>
                <w:szCs w:val="20"/>
              </w:rPr>
              <w:t>April 13</w:t>
            </w:r>
            <w:r w:rsidRPr="003B0FA6">
              <w:rPr>
                <w:rFonts w:ascii="Segoe UI" w:hAnsi="Segoe UI" w:cs="Segoe UI"/>
                <w:sz w:val="20"/>
                <w:szCs w:val="20"/>
                <w:vertAlign w:val="superscript"/>
              </w:rPr>
              <w:t>th</w:t>
            </w:r>
          </w:p>
        </w:tc>
        <w:tc>
          <w:tcPr>
            <w:tcW w:w="1890" w:type="dxa"/>
          </w:tcPr>
          <w:p w14:paraId="38885416" w14:textId="78105B63"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Deep Learning</w:t>
            </w:r>
          </w:p>
        </w:tc>
        <w:tc>
          <w:tcPr>
            <w:tcW w:w="3600" w:type="dxa"/>
          </w:tcPr>
          <w:p w14:paraId="610E930D" w14:textId="44825DD6" w:rsidR="003B0FA6" w:rsidRPr="00585595" w:rsidRDefault="003B0FA6" w:rsidP="00585595">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Pr>
                <w:rFonts w:ascii="Segoe UI" w:hAnsi="Segoe UI" w:cs="Segoe UI"/>
                <w:sz w:val="20"/>
                <w:szCs w:val="20"/>
              </w:rPr>
              <w:t>MLOps</w:t>
            </w:r>
            <w:proofErr w:type="spellEnd"/>
            <w:r>
              <w:rPr>
                <w:rFonts w:ascii="Segoe UI" w:hAnsi="Segoe UI" w:cs="Segoe UI"/>
                <w:sz w:val="20"/>
                <w:szCs w:val="20"/>
              </w:rPr>
              <w:t xml:space="preserve">, </w:t>
            </w:r>
            <w:r w:rsidR="00585595">
              <w:rPr>
                <w:rFonts w:ascii="Segoe UI" w:hAnsi="Segoe UI" w:cs="Segoe UI"/>
                <w:sz w:val="20"/>
                <w:szCs w:val="20"/>
              </w:rPr>
              <w:t>Model</w:t>
            </w:r>
            <w:r>
              <w:rPr>
                <w:rFonts w:ascii="Segoe UI" w:hAnsi="Segoe UI" w:cs="Segoe UI"/>
                <w:sz w:val="20"/>
                <w:szCs w:val="20"/>
              </w:rPr>
              <w:t xml:space="preserve"> </w:t>
            </w:r>
            <w:r w:rsidRPr="001E3FB4">
              <w:rPr>
                <w:rFonts w:ascii="Segoe UI" w:hAnsi="Segoe UI" w:cs="Segoe UI"/>
                <w:sz w:val="20"/>
                <w:szCs w:val="20"/>
              </w:rPr>
              <w:t>Operationalization</w:t>
            </w:r>
          </w:p>
        </w:tc>
        <w:tc>
          <w:tcPr>
            <w:tcW w:w="3060" w:type="dxa"/>
          </w:tcPr>
          <w:p w14:paraId="072C495F" w14:textId="309DCE16"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3B0FA6" w:rsidRPr="001E3FB4" w14:paraId="1921749A"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50EB381A" w14:textId="10B717B6" w:rsidR="003B0FA6" w:rsidRPr="001E3FB4" w:rsidRDefault="003B0FA6" w:rsidP="003B0FA6">
            <w:pPr>
              <w:rPr>
                <w:rFonts w:ascii="Segoe UI" w:hAnsi="Segoe UI" w:cs="Segoe UI"/>
                <w:sz w:val="20"/>
                <w:szCs w:val="20"/>
              </w:rPr>
            </w:pPr>
            <w:r>
              <w:rPr>
                <w:rFonts w:ascii="Segoe UI" w:hAnsi="Segoe UI" w:cs="Segoe UI"/>
                <w:sz w:val="20"/>
                <w:szCs w:val="20"/>
              </w:rPr>
              <w:t>April 20</w:t>
            </w:r>
          </w:p>
        </w:tc>
        <w:tc>
          <w:tcPr>
            <w:tcW w:w="1890" w:type="dxa"/>
          </w:tcPr>
          <w:p w14:paraId="6AD42DC3" w14:textId="6796AEAD"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w:t>
            </w:r>
          </w:p>
        </w:tc>
        <w:tc>
          <w:tcPr>
            <w:tcW w:w="3600" w:type="dxa"/>
          </w:tcPr>
          <w:p w14:paraId="05C29515" w14:textId="77777777" w:rsid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Pr>
                <w:rFonts w:ascii="Segoe UI" w:hAnsi="Segoe UI" w:cs="Segoe UI"/>
                <w:sz w:val="20"/>
                <w:szCs w:val="20"/>
              </w:rPr>
              <w:t>Parallel Computing</w:t>
            </w:r>
          </w:p>
          <w:p w14:paraId="68EC7664" w14:textId="40F97B68" w:rsidR="003B0FA6" w:rsidRPr="003B0FA6" w:rsidRDefault="003B0FA6" w:rsidP="003B0FA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B0FA6">
              <w:rPr>
                <w:rFonts w:ascii="Segoe UI" w:hAnsi="Segoe UI" w:cs="Segoe UI"/>
                <w:sz w:val="20"/>
                <w:szCs w:val="20"/>
              </w:rPr>
              <w:t xml:space="preserve">Review </w:t>
            </w:r>
            <w:r>
              <w:rPr>
                <w:rFonts w:ascii="Segoe UI" w:hAnsi="Segoe UI" w:cs="Segoe UI"/>
                <w:sz w:val="20"/>
                <w:szCs w:val="20"/>
              </w:rPr>
              <w:t>Deep</w:t>
            </w:r>
            <w:r w:rsidRPr="003B0FA6">
              <w:rPr>
                <w:rFonts w:ascii="Segoe UI" w:hAnsi="Segoe UI" w:cs="Segoe UI"/>
                <w:sz w:val="20"/>
                <w:szCs w:val="20"/>
              </w:rPr>
              <w:t xml:space="preserve"> Learning</w:t>
            </w:r>
          </w:p>
        </w:tc>
        <w:tc>
          <w:tcPr>
            <w:tcW w:w="3060" w:type="dxa"/>
          </w:tcPr>
          <w:p w14:paraId="5286D18A" w14:textId="515AAF5E"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Deep Learning Lab Due</w:t>
            </w:r>
          </w:p>
        </w:tc>
      </w:tr>
      <w:tr w:rsidR="003B0FA6" w:rsidRPr="001E3FB4" w14:paraId="445577A6" w14:textId="77777777" w:rsidTr="001E3FB4">
        <w:tc>
          <w:tcPr>
            <w:cnfStyle w:val="001000000000" w:firstRow="0" w:lastRow="0" w:firstColumn="1" w:lastColumn="0" w:oddVBand="0" w:evenVBand="0" w:oddHBand="0" w:evenHBand="0" w:firstRowFirstColumn="0" w:firstRowLastColumn="0" w:lastRowFirstColumn="0" w:lastRowLastColumn="0"/>
            <w:tcW w:w="1800" w:type="dxa"/>
          </w:tcPr>
          <w:p w14:paraId="1205D9D1" w14:textId="15A7C35F" w:rsidR="003B0FA6" w:rsidRPr="001E3FB4" w:rsidRDefault="003B0FA6" w:rsidP="003B0FA6">
            <w:pPr>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2</w:t>
            </w:r>
            <w:r>
              <w:rPr>
                <w:rFonts w:ascii="Segoe UI" w:hAnsi="Segoe UI" w:cs="Segoe UI"/>
                <w:sz w:val="20"/>
                <w:szCs w:val="20"/>
              </w:rPr>
              <w:t>7</w:t>
            </w:r>
            <w:r w:rsidRPr="00E8715F">
              <w:rPr>
                <w:rFonts w:ascii="Segoe UI" w:hAnsi="Segoe UI" w:cs="Segoe UI"/>
                <w:sz w:val="20"/>
                <w:szCs w:val="20"/>
                <w:vertAlign w:val="superscript"/>
              </w:rPr>
              <w:t>th</w:t>
            </w:r>
          </w:p>
        </w:tc>
        <w:tc>
          <w:tcPr>
            <w:tcW w:w="1890" w:type="dxa"/>
          </w:tcPr>
          <w:p w14:paraId="0581E63E" w14:textId="1C1F3CA7"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Final Exam</w:t>
            </w:r>
          </w:p>
        </w:tc>
        <w:tc>
          <w:tcPr>
            <w:tcW w:w="3600" w:type="dxa"/>
          </w:tcPr>
          <w:p w14:paraId="636A9EA8" w14:textId="7566A6CF" w:rsidR="003B0FA6" w:rsidRPr="00585595" w:rsidRDefault="003B0FA6" w:rsidP="0058559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3060" w:type="dxa"/>
          </w:tcPr>
          <w:p w14:paraId="0C556D79" w14:textId="1F0686D0" w:rsidR="003B0FA6" w:rsidRPr="001E3FB4" w:rsidRDefault="003B0FA6" w:rsidP="003B0FA6">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bl>
    <w:p w14:paraId="2BF28F54" w14:textId="5248F7D1" w:rsidR="00544E8A" w:rsidRPr="001E3FB4"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8"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r w:rsidRPr="001E3FB4">
        <w:rPr>
          <w:rFonts w:ascii="Segoe UI" w:hAnsi="Segoe UI" w:cs="Segoe UI"/>
          <w:sz w:val="22"/>
          <w:szCs w:val="20"/>
        </w:rPr>
        <w:br/>
      </w:r>
      <w:r w:rsidRPr="001E3FB4">
        <w:rPr>
          <w:rFonts w:ascii="Segoe UI" w:hAnsi="Segoe UI" w:cs="Segoe UI"/>
          <w:sz w:val="22"/>
          <w:szCs w:val="20"/>
        </w:rPr>
        <w:b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r w:rsidRPr="001E3FB4">
        <w:rPr>
          <w:rFonts w:ascii="Segoe UI" w:hAnsi="Segoe UI" w:cs="Segoe UI"/>
          <w:sz w:val="22"/>
          <w:szCs w:val="20"/>
        </w:rPr>
        <w:br/>
      </w:r>
      <w:r w:rsidRPr="001E3FB4">
        <w:rPr>
          <w:rFonts w:ascii="Segoe UI" w:hAnsi="Segoe UI" w:cs="Segoe UI"/>
          <w:sz w:val="22"/>
          <w:szCs w:val="20"/>
        </w:rPr>
        <w:b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2"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3"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E-Mail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1E3FB4"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525D8" w14:textId="77777777" w:rsidR="001E4232" w:rsidRDefault="001E4232">
      <w:pPr>
        <w:spacing w:after="0"/>
      </w:pPr>
      <w:r>
        <w:separator/>
      </w:r>
    </w:p>
  </w:endnote>
  <w:endnote w:type="continuationSeparator" w:id="0">
    <w:p w14:paraId="74D0613A" w14:textId="77777777" w:rsidR="001E4232" w:rsidRDefault="001E42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67F4ECC7"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6190-U91</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8082E">
      <w:rPr>
        <w:rFonts w:ascii="Segoe UI" w:hAnsi="Segoe UI" w:cs="Segoe UI"/>
        <w:b w:val="0"/>
      </w:rPr>
      <w:t>Spring</w:t>
    </w:r>
    <w:r w:rsidR="00EC113C" w:rsidRPr="001E3FB4">
      <w:rPr>
        <w:rFonts w:ascii="Segoe UI" w:hAnsi="Segoe UI" w:cs="Segoe UI"/>
        <w:b w:val="0"/>
      </w:rPr>
      <w:t xml:space="preserve"> 20</w:t>
    </w:r>
    <w:r w:rsidR="00B8082E">
      <w:rPr>
        <w:rFonts w:ascii="Segoe UI" w:hAnsi="Segoe UI" w:cs="Segoe UI"/>
        <w:b w:val="0"/>
      </w:rPr>
      <w:t>22</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D7CD4" w14:textId="77777777" w:rsidR="001E4232" w:rsidRDefault="001E4232">
      <w:pPr>
        <w:spacing w:after="0"/>
      </w:pPr>
      <w:r>
        <w:separator/>
      </w:r>
    </w:p>
  </w:footnote>
  <w:footnote w:type="continuationSeparator" w:id="0">
    <w:p w14:paraId="12A2FD9A" w14:textId="77777777" w:rsidR="001E4232" w:rsidRDefault="001E42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84539"/>
    <w:rsid w:val="001A148C"/>
    <w:rsid w:val="001C1A07"/>
    <w:rsid w:val="001E1E51"/>
    <w:rsid w:val="001E3FB4"/>
    <w:rsid w:val="001E4232"/>
    <w:rsid w:val="001F0A61"/>
    <w:rsid w:val="00216B82"/>
    <w:rsid w:val="002221F2"/>
    <w:rsid w:val="00222968"/>
    <w:rsid w:val="0024197D"/>
    <w:rsid w:val="00280B30"/>
    <w:rsid w:val="00284B9E"/>
    <w:rsid w:val="00290CC6"/>
    <w:rsid w:val="002D7CCA"/>
    <w:rsid w:val="002E2A81"/>
    <w:rsid w:val="002F30E3"/>
    <w:rsid w:val="003563EF"/>
    <w:rsid w:val="003858A9"/>
    <w:rsid w:val="003866B1"/>
    <w:rsid w:val="00396025"/>
    <w:rsid w:val="003B0391"/>
    <w:rsid w:val="003B0FA6"/>
    <w:rsid w:val="003E2D26"/>
    <w:rsid w:val="0042378B"/>
    <w:rsid w:val="0043013D"/>
    <w:rsid w:val="00455E43"/>
    <w:rsid w:val="0047050B"/>
    <w:rsid w:val="00475B7B"/>
    <w:rsid w:val="00486EF8"/>
    <w:rsid w:val="004B3A36"/>
    <w:rsid w:val="00514AE3"/>
    <w:rsid w:val="00540212"/>
    <w:rsid w:val="00544E8A"/>
    <w:rsid w:val="00585595"/>
    <w:rsid w:val="0059569D"/>
    <w:rsid w:val="005F1579"/>
    <w:rsid w:val="0062239F"/>
    <w:rsid w:val="00645A75"/>
    <w:rsid w:val="006E5D57"/>
    <w:rsid w:val="006F5DE1"/>
    <w:rsid w:val="006F7190"/>
    <w:rsid w:val="00710240"/>
    <w:rsid w:val="00763449"/>
    <w:rsid w:val="007824E9"/>
    <w:rsid w:val="007E0C3F"/>
    <w:rsid w:val="008476EE"/>
    <w:rsid w:val="00855DE9"/>
    <w:rsid w:val="00865AAC"/>
    <w:rsid w:val="00883B4C"/>
    <w:rsid w:val="00884363"/>
    <w:rsid w:val="00890D32"/>
    <w:rsid w:val="00897784"/>
    <w:rsid w:val="008D416A"/>
    <w:rsid w:val="00925239"/>
    <w:rsid w:val="00946904"/>
    <w:rsid w:val="009550F6"/>
    <w:rsid w:val="0096788E"/>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8082E"/>
    <w:rsid w:val="00B96BA5"/>
    <w:rsid w:val="00BA5A96"/>
    <w:rsid w:val="00BC74BF"/>
    <w:rsid w:val="00C65F82"/>
    <w:rsid w:val="00C70C09"/>
    <w:rsid w:val="00CA7742"/>
    <w:rsid w:val="00D21EB8"/>
    <w:rsid w:val="00D3408F"/>
    <w:rsid w:val="00D35D4B"/>
    <w:rsid w:val="00DD38AC"/>
    <w:rsid w:val="00E551A4"/>
    <w:rsid w:val="00E662D0"/>
    <w:rsid w:val="00E8715F"/>
    <w:rsid w:val="00EA70F4"/>
    <w:rsid w:val="00EC113C"/>
    <w:rsid w:val="00F07AAB"/>
    <w:rsid w:val="00F47F07"/>
    <w:rsid w:val="00F649AF"/>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www.apress.com/fr/book/9781484236147"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277198"/>
    <w:rsid w:val="002D18D6"/>
    <w:rsid w:val="00306D7C"/>
    <w:rsid w:val="00355376"/>
    <w:rsid w:val="0057699B"/>
    <w:rsid w:val="005A610D"/>
    <w:rsid w:val="006248D2"/>
    <w:rsid w:val="00820A58"/>
    <w:rsid w:val="00856239"/>
    <w:rsid w:val="008A4B99"/>
    <w:rsid w:val="008F6FA8"/>
    <w:rsid w:val="00A03EF1"/>
    <w:rsid w:val="00B87795"/>
    <w:rsid w:val="00CF22F7"/>
    <w:rsid w:val="00D35CF9"/>
    <w:rsid w:val="00D75F10"/>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F728EDD384244E10ADEC6B4418318AE4">
    <w:name w:val="F728EDD384244E10ADEC6B4418318AE4"/>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342</TotalTime>
  <Pages>3</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24</cp:revision>
  <cp:lastPrinted>2018-11-30T16:10:00Z</cp:lastPrinted>
  <dcterms:created xsi:type="dcterms:W3CDTF">2018-11-16T18:37:00Z</dcterms:created>
  <dcterms:modified xsi:type="dcterms:W3CDTF">2021-09-28T16:24:00Z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